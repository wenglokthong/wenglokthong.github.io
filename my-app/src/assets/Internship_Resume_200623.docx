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A7CF6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D2CD08" w14:textId="58986879" w:rsidR="00692703" w:rsidRPr="00CF1A49" w:rsidRDefault="00D67375" w:rsidP="00913946">
            <w:pPr>
              <w:pStyle w:val="Title"/>
            </w:pPr>
            <w:r>
              <w:t>Thong weng lok, max</w:t>
            </w:r>
          </w:p>
          <w:p w14:paraId="48763A4F" w14:textId="54BE1500" w:rsidR="00692703" w:rsidRPr="00CF1A49" w:rsidRDefault="00D67375" w:rsidP="00913946">
            <w:pPr>
              <w:pStyle w:val="ContactInfoEmphasis"/>
              <w:contextualSpacing w:val="0"/>
            </w:pPr>
            <w:r>
              <w:t>wenglokthong@gmail.com</w:t>
            </w:r>
            <w:r w:rsidR="00692703" w:rsidRPr="00CF1A49">
              <w:t xml:space="preserve"> </w:t>
            </w:r>
            <w:r>
              <w:t xml:space="preserve">  |   </w:t>
            </w:r>
            <w:hyperlink r:id="rId7" w:history="1">
              <w:r w:rsidR="00EA5A38" w:rsidRPr="007603D5">
                <w:rPr>
                  <w:rStyle w:val="Hyperlink"/>
                </w:rPr>
                <w:t>www.linkedin.com/in/maxthong</w:t>
              </w:r>
            </w:hyperlink>
            <w:r w:rsidR="00EA5A38">
              <w:t xml:space="preserve">  |  96751622</w:t>
            </w:r>
          </w:p>
        </w:tc>
      </w:tr>
    </w:tbl>
    <w:p w14:paraId="1AA60F52" w14:textId="77777777" w:rsidR="001D5B2D" w:rsidRDefault="001D5B2D" w:rsidP="006E1507">
      <w:pPr>
        <w:rPr>
          <w:rFonts w:ascii="Arial" w:hAnsi="Arial" w:cs="Arial"/>
          <w:b/>
          <w:bCs/>
        </w:rPr>
      </w:pPr>
    </w:p>
    <w:p w14:paraId="608F1716" w14:textId="6A6B8AF0" w:rsidR="002C0B42" w:rsidRPr="0027560D" w:rsidRDefault="002C0B42" w:rsidP="00E33D42">
      <w:pPr>
        <w:tabs>
          <w:tab w:val="center" w:pos="4680"/>
        </w:tabs>
        <w:rPr>
          <w:rFonts w:ascii="Arial" w:hAnsi="Arial" w:cs="Arial"/>
          <w:b/>
          <w:bCs/>
          <w:sz w:val="28"/>
          <w:szCs w:val="28"/>
        </w:rPr>
      </w:pPr>
      <w:r w:rsidRPr="0027560D">
        <w:rPr>
          <w:rFonts w:ascii="Arial" w:hAnsi="Arial" w:cs="Arial"/>
          <w:b/>
          <w:bCs/>
          <w:sz w:val="28"/>
          <w:szCs w:val="28"/>
        </w:rPr>
        <w:t>SUMMARY AND OBJECTIVE</w:t>
      </w:r>
      <w:r w:rsidR="00E33D42">
        <w:rPr>
          <w:rFonts w:ascii="Arial" w:hAnsi="Arial" w:cs="Arial"/>
          <w:b/>
          <w:bCs/>
          <w:sz w:val="28"/>
          <w:szCs w:val="28"/>
        </w:rPr>
        <w:tab/>
      </w:r>
    </w:p>
    <w:p w14:paraId="6C7587A6" w14:textId="77777777" w:rsidR="002C0B42" w:rsidRPr="001D5B2D" w:rsidRDefault="002C0B42" w:rsidP="002C0B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1D147" wp14:editId="3926993D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39127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8607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50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C71638F" w14:textId="1EC1F7AD" w:rsidR="0080738C" w:rsidRPr="001D36C4" w:rsidRDefault="0080738C" w:rsidP="006E1507">
      <w:pPr>
        <w:rPr>
          <w:rFonts w:ascii="Arial" w:hAnsi="Arial" w:cs="Arial"/>
        </w:rPr>
      </w:pPr>
      <w:r>
        <w:rPr>
          <w:rFonts w:ascii="Arial" w:hAnsi="Arial" w:cs="Arial"/>
        </w:rPr>
        <w:t>Computer Science undergraduate with progressive experience in writing code and designing solutions. Worked on several game projects throughout university</w:t>
      </w:r>
      <w:r w:rsidR="00456FCD">
        <w:rPr>
          <w:rFonts w:ascii="Arial" w:hAnsi="Arial" w:cs="Arial"/>
        </w:rPr>
        <w:t xml:space="preserve"> using both commercial and custom game engines</w:t>
      </w:r>
      <w:r>
        <w:rPr>
          <w:rFonts w:ascii="Arial" w:hAnsi="Arial" w:cs="Arial"/>
        </w:rPr>
        <w:t xml:space="preserve">. Seeking </w:t>
      </w:r>
      <w:r w:rsidR="00E33D42">
        <w:rPr>
          <w:rFonts w:ascii="Arial" w:hAnsi="Arial" w:cs="Arial"/>
        </w:rPr>
        <w:t xml:space="preserve">to </w:t>
      </w:r>
      <w:r w:rsidR="00E25F49">
        <w:rPr>
          <w:rFonts w:ascii="Arial" w:hAnsi="Arial" w:cs="Arial"/>
        </w:rPr>
        <w:t xml:space="preserve">learn and explore </w:t>
      </w:r>
      <w:r w:rsidR="00E33D42">
        <w:rPr>
          <w:rFonts w:ascii="Arial" w:hAnsi="Arial" w:cs="Arial"/>
        </w:rPr>
        <w:t>new skillsets</w:t>
      </w:r>
      <w:r>
        <w:rPr>
          <w:rFonts w:ascii="Arial" w:hAnsi="Arial" w:cs="Arial"/>
        </w:rPr>
        <w:t xml:space="preserve"> in the technical field</w:t>
      </w:r>
      <w:r w:rsidR="00E25F49">
        <w:rPr>
          <w:rFonts w:ascii="Arial" w:hAnsi="Arial" w:cs="Arial"/>
        </w:rPr>
        <w:t>, at the same time gain working experience and upgrading myself.</w:t>
      </w:r>
    </w:p>
    <w:p w14:paraId="4DE42782" w14:textId="77777777" w:rsidR="002C0B42" w:rsidRDefault="002C0B42" w:rsidP="006E1507">
      <w:pPr>
        <w:rPr>
          <w:rFonts w:ascii="Arial" w:hAnsi="Arial" w:cs="Arial"/>
          <w:b/>
          <w:bCs/>
        </w:rPr>
      </w:pPr>
    </w:p>
    <w:p w14:paraId="416784D4" w14:textId="57BCCA88" w:rsidR="001D5B2D" w:rsidRPr="00EE7E00" w:rsidRDefault="00DF445C" w:rsidP="006E1507">
      <w:pPr>
        <w:rPr>
          <w:rFonts w:ascii="Arial" w:hAnsi="Arial" w:cs="Arial"/>
          <w:b/>
          <w:bCs/>
          <w:sz w:val="28"/>
          <w:szCs w:val="28"/>
        </w:rPr>
      </w:pPr>
      <w:r w:rsidRPr="00EE7E00">
        <w:rPr>
          <w:rFonts w:ascii="Arial" w:hAnsi="Arial" w:cs="Arial"/>
          <w:b/>
          <w:bCs/>
          <w:sz w:val="28"/>
          <w:szCs w:val="28"/>
        </w:rPr>
        <w:t>EDUCATION</w:t>
      </w:r>
    </w:p>
    <w:p w14:paraId="6033469B" w14:textId="2C4FF589" w:rsidR="001D5B2D" w:rsidRPr="001D5B2D" w:rsidRDefault="001D5B2D" w:rsidP="006E15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DE395" wp14:editId="3185FAF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3912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32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50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8F1A3C1" w14:textId="19DACC0C" w:rsidR="00123B93" w:rsidRPr="007D6504" w:rsidRDefault="007D6504" w:rsidP="00123B93">
      <w:pPr>
        <w:rPr>
          <w:rFonts w:ascii="Arial" w:hAnsi="Arial" w:cs="Arial"/>
          <w:b/>
          <w:bCs/>
          <w:i/>
          <w:iCs/>
        </w:rPr>
      </w:pPr>
      <w:r w:rsidRPr="007D6504">
        <w:rPr>
          <w:rFonts w:ascii="Arial" w:hAnsi="Arial" w:cs="Arial"/>
          <w:b/>
          <w:bCs/>
        </w:rPr>
        <w:t>Bachelor’s Degree in Computer Science and Game Design</w:t>
      </w:r>
      <w:r w:rsidR="001D5B2D">
        <w:rPr>
          <w:rFonts w:ascii="Arial" w:hAnsi="Arial" w:cs="Arial"/>
        </w:rPr>
        <w:tab/>
      </w:r>
      <w:r w:rsidR="00EE7E00">
        <w:rPr>
          <w:rFonts w:ascii="Arial" w:hAnsi="Arial" w:cs="Arial"/>
        </w:rPr>
        <w:tab/>
      </w:r>
      <w:r w:rsidR="001D5B2D" w:rsidRPr="001D5B2D">
        <w:rPr>
          <w:rFonts w:ascii="Arial" w:hAnsi="Arial" w:cs="Arial"/>
        </w:rPr>
        <w:t xml:space="preserve">Sep 2019 - Sep 2023 </w:t>
      </w:r>
    </w:p>
    <w:p w14:paraId="397E84CA" w14:textId="2A105D80" w:rsidR="007D6504" w:rsidRPr="006A082D" w:rsidRDefault="007D6504" w:rsidP="006A082D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i/>
          <w:iCs/>
        </w:rPr>
      </w:pPr>
      <w:r w:rsidRPr="006A082D">
        <w:rPr>
          <w:rFonts w:ascii="Arial" w:hAnsi="Arial" w:cs="Arial"/>
          <w:b/>
          <w:bCs/>
          <w:i/>
          <w:iCs/>
        </w:rPr>
        <w:t>DigiPen Institute of Technology</w:t>
      </w:r>
    </w:p>
    <w:p w14:paraId="50DFCD11" w14:textId="77777777" w:rsidR="003547DD" w:rsidRPr="003547DD" w:rsidRDefault="003547DD" w:rsidP="003547DD">
      <w:pPr>
        <w:rPr>
          <w:rFonts w:ascii="Arial" w:hAnsi="Arial" w:cs="Arial"/>
          <w:b/>
          <w:bCs/>
          <w:i/>
          <w:iCs/>
        </w:rPr>
      </w:pPr>
    </w:p>
    <w:p w14:paraId="2F137A15" w14:textId="5437A5B0" w:rsidR="001D5B2D" w:rsidRPr="007D6504" w:rsidRDefault="007D6504" w:rsidP="006E1507">
      <w:pPr>
        <w:rPr>
          <w:rFonts w:ascii="Arial" w:hAnsi="Arial" w:cs="Arial"/>
          <w:b/>
          <w:bCs/>
          <w:i/>
          <w:iCs/>
        </w:rPr>
      </w:pPr>
      <w:r w:rsidRPr="007D6504">
        <w:rPr>
          <w:rFonts w:ascii="Arial" w:hAnsi="Arial" w:cs="Arial"/>
          <w:b/>
          <w:bCs/>
        </w:rPr>
        <w:t>Diploma in Mechanical Engineering</w:t>
      </w:r>
      <w:r w:rsidR="00777AED">
        <w:rPr>
          <w:rFonts w:ascii="Arial" w:hAnsi="Arial" w:cs="Arial"/>
        </w:rPr>
        <w:tab/>
      </w:r>
      <w:r w:rsidR="00777AED">
        <w:rPr>
          <w:rFonts w:ascii="Arial" w:hAnsi="Arial" w:cs="Arial"/>
        </w:rPr>
        <w:tab/>
      </w:r>
      <w:r w:rsidR="00A75F54">
        <w:rPr>
          <w:rFonts w:ascii="Arial" w:hAnsi="Arial" w:cs="Arial"/>
        </w:rPr>
        <w:tab/>
      </w:r>
      <w:r w:rsidR="00456FCD">
        <w:rPr>
          <w:rFonts w:ascii="Arial" w:hAnsi="Arial" w:cs="Arial"/>
        </w:rPr>
        <w:tab/>
      </w:r>
      <w:r w:rsidR="00226083">
        <w:rPr>
          <w:rFonts w:ascii="Arial" w:hAnsi="Arial" w:cs="Arial"/>
        </w:rPr>
        <w:tab/>
      </w:r>
      <w:r w:rsidR="001D5B2D" w:rsidRPr="001D5B2D">
        <w:rPr>
          <w:rFonts w:ascii="Arial" w:hAnsi="Arial" w:cs="Arial"/>
        </w:rPr>
        <w:t>Apr 201</w:t>
      </w:r>
      <w:r w:rsidR="00777AED">
        <w:rPr>
          <w:rFonts w:ascii="Arial" w:hAnsi="Arial" w:cs="Arial"/>
        </w:rPr>
        <w:t>4 – Apr 2017</w:t>
      </w:r>
    </w:p>
    <w:p w14:paraId="3D18AC32" w14:textId="2C1FD455" w:rsidR="00B51D1B" w:rsidRPr="007D6504" w:rsidRDefault="007D6504" w:rsidP="00EE7E00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i/>
          <w:iCs/>
        </w:rPr>
      </w:pPr>
      <w:r w:rsidRPr="007D6504">
        <w:rPr>
          <w:rFonts w:ascii="Arial" w:hAnsi="Arial" w:cs="Arial"/>
          <w:b/>
          <w:bCs/>
          <w:i/>
          <w:iCs/>
        </w:rPr>
        <w:t>Ngee Ann Polytechnic</w:t>
      </w:r>
    </w:p>
    <w:p w14:paraId="363C8AD3" w14:textId="77777777" w:rsidR="001D36C4" w:rsidRPr="001D36C4" w:rsidRDefault="001D36C4" w:rsidP="001749BC">
      <w:pPr>
        <w:rPr>
          <w:rFonts w:ascii="Arial" w:hAnsi="Arial" w:cs="Arial"/>
        </w:rPr>
      </w:pPr>
    </w:p>
    <w:p w14:paraId="55D0A00F" w14:textId="55D666A8" w:rsidR="001749BC" w:rsidRPr="004C7D51" w:rsidRDefault="001749BC" w:rsidP="001749BC">
      <w:pPr>
        <w:rPr>
          <w:rFonts w:ascii="Arial" w:hAnsi="Arial" w:cs="Arial"/>
          <w:b/>
          <w:bCs/>
          <w:sz w:val="28"/>
          <w:szCs w:val="28"/>
        </w:rPr>
      </w:pPr>
      <w:r w:rsidRPr="004C7D51">
        <w:rPr>
          <w:rFonts w:ascii="Arial" w:hAnsi="Arial" w:cs="Arial"/>
          <w:b/>
          <w:bCs/>
          <w:sz w:val="28"/>
          <w:szCs w:val="28"/>
        </w:rPr>
        <w:t>SKILLS</w:t>
      </w:r>
    </w:p>
    <w:p w14:paraId="3F99311F" w14:textId="77777777" w:rsidR="001749BC" w:rsidRPr="001D5B2D" w:rsidRDefault="001749BC" w:rsidP="001749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B1939" wp14:editId="2C8373F7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3912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7DAC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50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16D03F2" w14:textId="64F19CF3" w:rsidR="001749BC" w:rsidRPr="004520B9" w:rsidRDefault="001749BC" w:rsidP="004520B9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Language</w:t>
      </w:r>
      <w:r w:rsidR="004520B9">
        <w:rPr>
          <w:rFonts w:ascii="Arial" w:hAnsi="Arial" w:cs="Arial"/>
        </w:rPr>
        <w:t xml:space="preserve">: </w:t>
      </w:r>
      <w:r w:rsidRPr="004520B9">
        <w:rPr>
          <w:rFonts w:ascii="Arial" w:hAnsi="Arial" w:cs="Arial"/>
        </w:rPr>
        <w:t>English (speak, read, write)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Chinese (speak)</w:t>
      </w:r>
    </w:p>
    <w:p w14:paraId="33F1EFA3" w14:textId="1114C5B6" w:rsidR="001749BC" w:rsidRPr="004520B9" w:rsidRDefault="004520B9" w:rsidP="004520B9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Microsoft</w:t>
      </w:r>
      <w:r>
        <w:rPr>
          <w:rFonts w:ascii="Arial" w:hAnsi="Arial" w:cs="Arial"/>
        </w:rPr>
        <w:t xml:space="preserve"> </w:t>
      </w:r>
      <w:r w:rsidRPr="004520B9">
        <w:rPr>
          <w:rFonts w:ascii="Arial" w:hAnsi="Arial" w:cs="Arial"/>
          <w:b/>
          <w:bCs/>
        </w:rPr>
        <w:t>Office</w:t>
      </w:r>
      <w:r>
        <w:rPr>
          <w:rFonts w:ascii="Arial" w:hAnsi="Arial" w:cs="Arial"/>
        </w:rPr>
        <w:t xml:space="preserve">: </w:t>
      </w:r>
      <w:r w:rsidR="001749BC" w:rsidRPr="004520B9">
        <w:rPr>
          <w:rFonts w:ascii="Arial" w:hAnsi="Arial" w:cs="Arial"/>
        </w:rPr>
        <w:t>Word, PowerPoint, Excel</w:t>
      </w:r>
    </w:p>
    <w:p w14:paraId="2D87EAF7" w14:textId="7F534B19" w:rsidR="001749BC" w:rsidRDefault="001749BC" w:rsidP="001749BC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Programming</w:t>
      </w:r>
      <w:r w:rsidR="004520B9">
        <w:rPr>
          <w:rFonts w:ascii="Arial" w:hAnsi="Arial" w:cs="Arial"/>
        </w:rPr>
        <w:t xml:space="preserve">: </w:t>
      </w:r>
      <w:r w:rsidRPr="004520B9">
        <w:rPr>
          <w:rFonts w:ascii="Arial" w:hAnsi="Arial" w:cs="Arial"/>
        </w:rPr>
        <w:t>C/C++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C#</w:t>
      </w:r>
      <w:r w:rsidR="004520B9">
        <w:rPr>
          <w:rFonts w:ascii="Arial" w:hAnsi="Arial" w:cs="Arial"/>
        </w:rPr>
        <w:t xml:space="preserve">, </w:t>
      </w:r>
      <w:r w:rsidR="00E32E52">
        <w:rPr>
          <w:rFonts w:ascii="Arial" w:hAnsi="Arial" w:cs="Arial"/>
        </w:rPr>
        <w:t>HTML/CSS/JavaScript, ReactJS</w:t>
      </w:r>
      <w:r w:rsidR="000E6EBA">
        <w:rPr>
          <w:rFonts w:ascii="Arial" w:hAnsi="Arial" w:cs="Arial"/>
        </w:rPr>
        <w:t>/</w:t>
      </w:r>
      <w:proofErr w:type="gramStart"/>
      <w:r w:rsidR="000E6EBA">
        <w:rPr>
          <w:rFonts w:ascii="Arial" w:hAnsi="Arial" w:cs="Arial"/>
        </w:rPr>
        <w:t>Native</w:t>
      </w:r>
      <w:r w:rsidR="00862159">
        <w:rPr>
          <w:rFonts w:ascii="Arial" w:hAnsi="Arial" w:cs="Arial"/>
        </w:rPr>
        <w:t xml:space="preserve"> ,</w:t>
      </w:r>
      <w:proofErr w:type="gramEnd"/>
      <w:r w:rsidR="00862159">
        <w:rPr>
          <w:rFonts w:ascii="Arial" w:hAnsi="Arial" w:cs="Arial"/>
        </w:rPr>
        <w:t xml:space="preserve"> Google Apps Script</w:t>
      </w:r>
      <w:r w:rsidR="000E6EBA">
        <w:rPr>
          <w:rFonts w:ascii="Arial" w:hAnsi="Arial" w:cs="Arial"/>
        </w:rPr>
        <w:t xml:space="preserve"> (Basic),</w:t>
      </w:r>
      <w:r w:rsidR="000E6EBA" w:rsidRPr="000E6EBA">
        <w:rPr>
          <w:rFonts w:ascii="Arial" w:hAnsi="Arial" w:cs="Arial"/>
        </w:rPr>
        <w:t xml:space="preserve"> </w:t>
      </w:r>
      <w:r w:rsidR="000E6EBA" w:rsidRPr="004520B9">
        <w:rPr>
          <w:rFonts w:ascii="Arial" w:hAnsi="Arial" w:cs="Arial"/>
        </w:rPr>
        <w:t>Python</w:t>
      </w:r>
      <w:r w:rsidR="000E6EBA">
        <w:rPr>
          <w:rFonts w:ascii="Arial" w:hAnsi="Arial" w:cs="Arial"/>
        </w:rPr>
        <w:t xml:space="preserve"> (Basic), </w:t>
      </w:r>
      <w:r w:rsidR="000E6EBA" w:rsidRPr="004520B9">
        <w:rPr>
          <w:rFonts w:ascii="Arial" w:hAnsi="Arial" w:cs="Arial"/>
        </w:rPr>
        <w:t>SQL</w:t>
      </w:r>
      <w:r w:rsidR="000E6EBA">
        <w:rPr>
          <w:rFonts w:ascii="Arial" w:hAnsi="Arial" w:cs="Arial"/>
        </w:rPr>
        <w:t xml:space="preserve"> (Basic)</w:t>
      </w:r>
    </w:p>
    <w:p w14:paraId="55CB0508" w14:textId="072307E0" w:rsidR="00933B5C" w:rsidRPr="00444D35" w:rsidRDefault="00933B5C" w:rsidP="001749BC">
      <w:pPr>
        <w:rPr>
          <w:rFonts w:ascii="Arial" w:hAnsi="Arial" w:cs="Arial"/>
        </w:rPr>
      </w:pPr>
      <w:r w:rsidRPr="00933B5C">
        <w:rPr>
          <w:rFonts w:ascii="Arial" w:hAnsi="Arial" w:cs="Arial"/>
          <w:b/>
          <w:bCs/>
        </w:rPr>
        <w:t>Tools</w:t>
      </w:r>
      <w:r w:rsidR="00444D35">
        <w:rPr>
          <w:rFonts w:ascii="Arial" w:hAnsi="Arial" w:cs="Arial"/>
          <w:b/>
          <w:bCs/>
        </w:rPr>
        <w:t xml:space="preserve">/Technology: </w:t>
      </w:r>
      <w:proofErr w:type="spellStart"/>
      <w:r w:rsidR="00444D35">
        <w:rPr>
          <w:rFonts w:ascii="Arial" w:hAnsi="Arial" w:cs="Arial"/>
        </w:rPr>
        <w:t>JenkinsCI</w:t>
      </w:r>
      <w:proofErr w:type="spellEnd"/>
      <w:r w:rsidR="00444D35">
        <w:rPr>
          <w:rFonts w:ascii="Arial" w:hAnsi="Arial" w:cs="Arial"/>
        </w:rPr>
        <w:t>, OpenSearch, Grafana</w:t>
      </w:r>
    </w:p>
    <w:p w14:paraId="0B9FA2E4" w14:textId="12C81DC4" w:rsidR="001749BC" w:rsidRPr="004520B9" w:rsidRDefault="001749BC" w:rsidP="004520B9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Game Engine</w:t>
      </w:r>
      <w:r w:rsidR="004520B9">
        <w:rPr>
          <w:rFonts w:ascii="Arial" w:hAnsi="Arial" w:cs="Arial"/>
        </w:rPr>
        <w:t xml:space="preserve">: </w:t>
      </w:r>
      <w:r w:rsidRPr="004520B9">
        <w:rPr>
          <w:rFonts w:ascii="Arial" w:hAnsi="Arial" w:cs="Arial"/>
        </w:rPr>
        <w:t>Unreal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Unity</w:t>
      </w:r>
    </w:p>
    <w:p w14:paraId="293210F3" w14:textId="3B052097" w:rsidR="001749BC" w:rsidRPr="00151A76" w:rsidRDefault="001749BC" w:rsidP="001749BC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3D Software</w:t>
      </w:r>
      <w:r w:rsidR="004520B9">
        <w:rPr>
          <w:rFonts w:ascii="Arial" w:hAnsi="Arial" w:cs="Arial"/>
        </w:rPr>
        <w:t xml:space="preserve">: </w:t>
      </w:r>
      <w:r w:rsidRPr="004520B9">
        <w:rPr>
          <w:rFonts w:ascii="Arial" w:hAnsi="Arial" w:cs="Arial"/>
        </w:rPr>
        <w:t>Blender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AutoCAD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Reallusion (Character Creator, iClone)</w:t>
      </w:r>
      <w:r w:rsidR="004520B9">
        <w:rPr>
          <w:rFonts w:ascii="Arial" w:hAnsi="Arial" w:cs="Arial"/>
        </w:rPr>
        <w:t xml:space="preserve">, </w:t>
      </w:r>
      <w:r w:rsidRPr="004520B9">
        <w:rPr>
          <w:rFonts w:ascii="Arial" w:hAnsi="Arial" w:cs="Arial"/>
        </w:rPr>
        <w:t>RealityCapture</w:t>
      </w:r>
    </w:p>
    <w:p w14:paraId="50B28A79" w14:textId="0146C389" w:rsidR="00EE7E00" w:rsidRDefault="001749BC" w:rsidP="004520B9">
      <w:pPr>
        <w:rPr>
          <w:rFonts w:ascii="Arial" w:hAnsi="Arial" w:cs="Arial"/>
        </w:rPr>
      </w:pPr>
      <w:r w:rsidRPr="004520B9">
        <w:rPr>
          <w:rFonts w:ascii="Arial" w:hAnsi="Arial" w:cs="Arial"/>
          <w:b/>
          <w:bCs/>
        </w:rPr>
        <w:t>Video and Image Manipulation</w:t>
      </w:r>
      <w:r w:rsidR="004520B9">
        <w:rPr>
          <w:rFonts w:ascii="Arial" w:hAnsi="Arial" w:cs="Arial"/>
        </w:rPr>
        <w:t xml:space="preserve">: </w:t>
      </w:r>
      <w:r w:rsidRPr="004520B9">
        <w:rPr>
          <w:rFonts w:ascii="Arial" w:hAnsi="Arial" w:cs="Arial"/>
        </w:rPr>
        <w:t>DaVinci Resolve</w:t>
      </w:r>
    </w:p>
    <w:p w14:paraId="6A5C8D13" w14:textId="0EEA68ED" w:rsidR="003B5E41" w:rsidRPr="003B5E41" w:rsidRDefault="003B5E41" w:rsidP="004520B9">
      <w:pPr>
        <w:rPr>
          <w:rFonts w:ascii="Arial" w:hAnsi="Arial" w:cs="Arial"/>
        </w:rPr>
      </w:pPr>
      <w:r w:rsidRPr="003B5E41">
        <w:rPr>
          <w:rFonts w:ascii="Arial" w:hAnsi="Arial" w:cs="Arial"/>
          <w:b/>
          <w:bCs/>
        </w:rPr>
        <w:t>Holistic</w:t>
      </w:r>
      <w:r>
        <w:rPr>
          <w:rFonts w:ascii="Arial" w:hAnsi="Arial" w:cs="Arial"/>
        </w:rPr>
        <w:t xml:space="preserve">: Team </w:t>
      </w:r>
      <w:r w:rsidR="00EE7E00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layer, </w:t>
      </w:r>
      <w:r w:rsidR="00EE7E00">
        <w:rPr>
          <w:rFonts w:ascii="Arial" w:hAnsi="Arial" w:cs="Arial"/>
        </w:rPr>
        <w:t xml:space="preserve">self-Motivated, communication, open to criticism, flexibility, </w:t>
      </w:r>
      <w:r w:rsidR="008600A1">
        <w:rPr>
          <w:rFonts w:ascii="Arial" w:hAnsi="Arial" w:cs="Arial"/>
        </w:rPr>
        <w:t>adaptability</w:t>
      </w:r>
    </w:p>
    <w:p w14:paraId="6F406660" w14:textId="77777777" w:rsidR="00A75F54" w:rsidRDefault="00A75F54" w:rsidP="00DF445C">
      <w:pPr>
        <w:rPr>
          <w:rFonts w:ascii="Arial" w:hAnsi="Arial" w:cs="Arial"/>
          <w:b/>
          <w:bCs/>
          <w:sz w:val="28"/>
          <w:szCs w:val="28"/>
        </w:rPr>
      </w:pPr>
    </w:p>
    <w:p w14:paraId="348B5E12" w14:textId="6103F67C" w:rsidR="00DF445C" w:rsidRPr="00A75F54" w:rsidRDefault="00226083" w:rsidP="00DF445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SUCCESSFUL</w:t>
      </w:r>
      <w:r w:rsidR="0027560D">
        <w:rPr>
          <w:rFonts w:ascii="Arial" w:hAnsi="Arial" w:cs="Arial"/>
          <w:b/>
          <w:bCs/>
          <w:sz w:val="28"/>
          <w:szCs w:val="28"/>
        </w:rPr>
        <w:t xml:space="preserve"> </w:t>
      </w:r>
      <w:r w:rsidR="00DF445C" w:rsidRPr="00A75F54">
        <w:rPr>
          <w:rFonts w:ascii="Arial" w:hAnsi="Arial" w:cs="Arial"/>
          <w:b/>
          <w:bCs/>
          <w:sz w:val="28"/>
          <w:szCs w:val="28"/>
        </w:rPr>
        <w:t>PROJECTS</w:t>
      </w:r>
    </w:p>
    <w:p w14:paraId="61A4B154" w14:textId="77777777" w:rsidR="00DF445C" w:rsidRPr="001D5B2D" w:rsidRDefault="00DF445C" w:rsidP="00DF44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3C6B9" wp14:editId="0B5B6D9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3912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94C6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50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A58A92B" w14:textId="07E4D615" w:rsidR="006A082D" w:rsidRDefault="006A082D" w:rsidP="006A082D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</w:rPr>
        <w:t xml:space="preserve">DigiPen Year 3 Game Project – </w:t>
      </w:r>
      <w:r w:rsidR="001C4D39" w:rsidRPr="001C4D39">
        <w:rPr>
          <w:rFonts w:ascii="Arial" w:hAnsi="Arial" w:cs="Arial"/>
          <w:b/>
          <w:bCs/>
          <w:i/>
          <w:iCs/>
        </w:rPr>
        <w:t>Rapid Ride Fight</w:t>
      </w:r>
    </w:p>
    <w:p w14:paraId="70F595C1" w14:textId="2996266C" w:rsidR="00DD09C4" w:rsidRPr="00DD09C4" w:rsidRDefault="00DD09C4" w:rsidP="006A082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Game Trailer</w:t>
      </w:r>
      <w:r w:rsidRPr="003D1274">
        <w:rPr>
          <w:rFonts w:ascii="Arial" w:hAnsi="Arial" w:cs="Arial"/>
          <w:i/>
          <w:iCs/>
        </w:rPr>
        <w:t xml:space="preserve"> - </w:t>
      </w:r>
      <w:r w:rsidRPr="00DD09C4">
        <w:rPr>
          <w:rFonts w:ascii="Arial" w:hAnsi="Arial" w:cs="Arial"/>
          <w:i/>
          <w:iCs/>
        </w:rPr>
        <w:t>https://www.youtube.com/watch?v=bge3fiypg5U&amp;ab_channel=ChuRuiHeng</w:t>
      </w:r>
    </w:p>
    <w:p w14:paraId="265EA06D" w14:textId="01F17F04" w:rsidR="006A082D" w:rsidRDefault="006A082D" w:rsidP="006A082D">
      <w:pPr>
        <w:pStyle w:val="ListParagraph"/>
        <w:numPr>
          <w:ilvl w:val="0"/>
          <w:numId w:val="3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Physics</w:t>
      </w:r>
      <w:r w:rsidR="001C4D39">
        <w:rPr>
          <w:rFonts w:ascii="Arial" w:hAnsi="Arial" w:cs="Arial"/>
        </w:rPr>
        <w:t xml:space="preserve"> and Gameplay</w:t>
      </w:r>
      <w:r>
        <w:rPr>
          <w:rFonts w:ascii="Arial" w:hAnsi="Arial" w:cs="Arial"/>
        </w:rPr>
        <w:t xml:space="preserve"> Programmer for the development of a 3D </w:t>
      </w:r>
      <w:r w:rsidR="001C4D39">
        <w:rPr>
          <w:rFonts w:ascii="Arial" w:hAnsi="Arial" w:cs="Arial"/>
        </w:rPr>
        <w:t>capture the flag arena game.</w:t>
      </w:r>
    </w:p>
    <w:p w14:paraId="173D4C38" w14:textId="05143B65" w:rsidR="006A082D" w:rsidRPr="00535CEC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Used PhysX library to set up the physics framework for the game engine</w:t>
      </w:r>
    </w:p>
    <w:p w14:paraId="743748C3" w14:textId="04C346FC" w:rsidR="00535CEC" w:rsidRPr="00992A44" w:rsidRDefault="00535CEC" w:rsidP="006A082D">
      <w:pPr>
        <w:pStyle w:val="ListParagraph"/>
        <w:numPr>
          <w:ilvl w:val="1"/>
          <w:numId w:val="3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Linking the physics framework with the engine’s ECS framework</w:t>
      </w:r>
    </w:p>
    <w:p w14:paraId="25A1B2EC" w14:textId="77777777" w:rsidR="006A082D" w:rsidRPr="00EE75F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Programmed buoyancy physics for the environment</w:t>
      </w:r>
    </w:p>
    <w:p w14:paraId="4759D283" w14:textId="77777777" w:rsidR="006A082D" w:rsidRDefault="006A082D" w:rsidP="006A082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Assisted in coding/scripting gameplay Logic</w:t>
      </w:r>
    </w:p>
    <w:p w14:paraId="5BEDD011" w14:textId="60E996AD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3D </w:t>
      </w:r>
      <w:r w:rsidR="00871945">
        <w:rPr>
          <w:rFonts w:ascii="Arial" w:hAnsi="Arial" w:cs="Arial"/>
        </w:rPr>
        <w:t>speedboat</w:t>
      </w:r>
      <w:r>
        <w:rPr>
          <w:rFonts w:ascii="Arial" w:hAnsi="Arial" w:cs="Arial"/>
        </w:rPr>
        <w:t xml:space="preserve"> movement</w:t>
      </w:r>
      <w:r w:rsidR="00871945">
        <w:rPr>
          <w:rFonts w:ascii="Arial" w:hAnsi="Arial" w:cs="Arial"/>
        </w:rPr>
        <w:t xml:space="preserve"> </w:t>
      </w:r>
    </w:p>
    <w:p w14:paraId="297527C5" w14:textId="12C15D29" w:rsidR="00C565DD" w:rsidRDefault="001C4D39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Skills and powerups</w:t>
      </w:r>
    </w:p>
    <w:p w14:paraId="1F1F9EAD" w14:textId="6EDD95E0" w:rsidR="00871945" w:rsidRPr="006A082D" w:rsidRDefault="00871945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Camera tracking and feedbacks</w:t>
      </w:r>
    </w:p>
    <w:p w14:paraId="0FEB6673" w14:textId="77777777" w:rsidR="00C565DD" w:rsidRDefault="00C565DD" w:rsidP="006E1507">
      <w:pPr>
        <w:rPr>
          <w:rFonts w:ascii="Arial" w:hAnsi="Arial" w:cs="Arial"/>
          <w:b/>
          <w:bCs/>
        </w:rPr>
      </w:pPr>
    </w:p>
    <w:p w14:paraId="136C4C7F" w14:textId="4C03F1F8" w:rsidR="00DF445C" w:rsidRDefault="00EE75FD" w:rsidP="006E15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DigiPen Year 2 Game Project – </w:t>
      </w:r>
      <w:r w:rsidR="001C4D39" w:rsidRPr="001C4D39">
        <w:rPr>
          <w:rFonts w:ascii="Arial" w:hAnsi="Arial" w:cs="Arial"/>
          <w:b/>
          <w:bCs/>
          <w:i/>
          <w:iCs/>
        </w:rPr>
        <w:t>Glowing Under</w:t>
      </w:r>
    </w:p>
    <w:p w14:paraId="5EF15853" w14:textId="2733E4FB" w:rsidR="003D1274" w:rsidRPr="003D1274" w:rsidRDefault="003D1274" w:rsidP="006E1507">
      <w:pPr>
        <w:rPr>
          <w:rFonts w:ascii="Arial" w:hAnsi="Arial" w:cs="Arial"/>
          <w:i/>
          <w:iCs/>
        </w:rPr>
      </w:pPr>
      <w:r w:rsidRPr="003D1274">
        <w:rPr>
          <w:rFonts w:ascii="Arial" w:hAnsi="Arial" w:cs="Arial"/>
          <w:i/>
          <w:iCs/>
        </w:rPr>
        <w:t>Game listed in Game Gallery - https://games.digipen.edu/games/glowing-under</w:t>
      </w:r>
    </w:p>
    <w:p w14:paraId="6DEBEBFD" w14:textId="5109AF00" w:rsidR="00EE75FD" w:rsidRPr="00EE75FD" w:rsidRDefault="00EE75FD" w:rsidP="00EE75FD">
      <w:pPr>
        <w:pStyle w:val="ListParagraph"/>
        <w:numPr>
          <w:ilvl w:val="0"/>
          <w:numId w:val="33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Physics</w:t>
      </w:r>
      <w:r w:rsidR="001C4D39">
        <w:rPr>
          <w:rFonts w:ascii="Arial" w:hAnsi="Arial" w:cs="Arial"/>
        </w:rPr>
        <w:t xml:space="preserve"> and Gameplay</w:t>
      </w:r>
      <w:r>
        <w:rPr>
          <w:rFonts w:ascii="Arial" w:hAnsi="Arial" w:cs="Arial"/>
        </w:rPr>
        <w:t xml:space="preserve"> Programmer for the development of a 2D platformer game</w:t>
      </w:r>
      <w:r w:rsidR="001C4D39">
        <w:rPr>
          <w:rFonts w:ascii="Arial" w:hAnsi="Arial" w:cs="Arial"/>
        </w:rPr>
        <w:t>.</w:t>
      </w:r>
    </w:p>
    <w:p w14:paraId="5A1E3AAD" w14:textId="04A6274E" w:rsidR="00EE75FD" w:rsidRPr="00EE75FD" w:rsidRDefault="00EE75FD" w:rsidP="003B72D0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Created Physics framework for the game engine</w:t>
      </w:r>
    </w:p>
    <w:p w14:paraId="1E503CC7" w14:textId="3B74CCE7" w:rsidR="00EE75FD" w:rsidRDefault="00EE75FD" w:rsidP="00EE75F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Assisted in coding gameplay Logic</w:t>
      </w:r>
    </w:p>
    <w:p w14:paraId="0AE584ED" w14:textId="14EDBB2F" w:rsidR="00C565DD" w:rsidRDefault="00C565DD" w:rsidP="00C565D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2D platformer movement</w:t>
      </w:r>
    </w:p>
    <w:p w14:paraId="7F32BA82" w14:textId="0A62A300" w:rsidR="00C565DD" w:rsidRDefault="003B72D0" w:rsidP="00C565D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Movement and skills</w:t>
      </w:r>
    </w:p>
    <w:p w14:paraId="70AA8458" w14:textId="0513E9A8" w:rsidR="000B0F08" w:rsidRDefault="000B0F08" w:rsidP="00C565D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Enemy AI behavior</w:t>
      </w:r>
    </w:p>
    <w:p w14:paraId="2FB17DDE" w14:textId="7C4660B5" w:rsidR="006A082D" w:rsidRDefault="00456FCD" w:rsidP="003D1274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B72D0">
        <w:rPr>
          <w:rFonts w:ascii="Arial" w:hAnsi="Arial" w:cs="Arial"/>
        </w:rPr>
        <w:t>ameplay mechanics</w:t>
      </w:r>
    </w:p>
    <w:p w14:paraId="32F8F53E" w14:textId="6BCCC115" w:rsidR="00871945" w:rsidRPr="003D1274" w:rsidRDefault="00871945" w:rsidP="003D1274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7B8453D7" w14:textId="31ABEE5D" w:rsidR="00A75F54" w:rsidRDefault="00A75F54" w:rsidP="00A75F54">
      <w:pPr>
        <w:rPr>
          <w:rFonts w:ascii="Arial" w:hAnsi="Arial" w:cs="Arial"/>
        </w:rPr>
      </w:pPr>
    </w:p>
    <w:p w14:paraId="676A0BFA" w14:textId="04F3B17E" w:rsidR="006A082D" w:rsidRDefault="006A082D" w:rsidP="006A08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DigiPen Year 1 Game Project – </w:t>
      </w:r>
      <w:r w:rsidR="001C4D39" w:rsidRPr="001C4D39">
        <w:rPr>
          <w:rFonts w:ascii="Arial" w:hAnsi="Arial" w:cs="Arial"/>
          <w:b/>
          <w:bCs/>
          <w:i/>
          <w:iCs/>
        </w:rPr>
        <w:t>ZER0-DAY</w:t>
      </w:r>
    </w:p>
    <w:p w14:paraId="6A5A64C9" w14:textId="6A0C4B97" w:rsidR="006A082D" w:rsidRDefault="006A082D" w:rsidP="006A082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Producer</w:t>
      </w:r>
      <w:r w:rsidR="001C4D39">
        <w:rPr>
          <w:rFonts w:ascii="Arial" w:hAnsi="Arial" w:cs="Arial"/>
        </w:rPr>
        <w:t xml:space="preserve"> and Gameplay Programmer</w:t>
      </w:r>
      <w:r>
        <w:rPr>
          <w:rFonts w:ascii="Arial" w:hAnsi="Arial" w:cs="Arial"/>
        </w:rPr>
        <w:t xml:space="preserve"> for the development of a 2D top-down shooter game</w:t>
      </w:r>
      <w:r w:rsidR="001C4D39">
        <w:rPr>
          <w:rFonts w:ascii="Arial" w:hAnsi="Arial" w:cs="Arial"/>
        </w:rPr>
        <w:t>.</w:t>
      </w:r>
    </w:p>
    <w:p w14:paraId="28D97399" w14:textId="77777777" w:rsidR="006A082D" w:rsidRDefault="006A082D" w:rsidP="006A082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Coded gameplay logic</w:t>
      </w:r>
    </w:p>
    <w:p w14:paraId="393482BC" w14:textId="77777777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Movement and skills</w:t>
      </w:r>
    </w:p>
    <w:p w14:paraId="2E882B15" w14:textId="77777777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Top-down shooter mechanics</w:t>
      </w:r>
    </w:p>
    <w:p w14:paraId="38E994BA" w14:textId="77777777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Enemy AI behavior</w:t>
      </w:r>
    </w:p>
    <w:p w14:paraId="73FB8413" w14:textId="77777777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Gameplay mechanics</w:t>
      </w:r>
    </w:p>
    <w:p w14:paraId="1306CB4F" w14:textId="77777777" w:rsidR="006A082D" w:rsidRP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 w:rsidRPr="006A082D">
        <w:rPr>
          <w:rFonts w:ascii="Arial" w:hAnsi="Arial" w:cs="Arial"/>
        </w:rPr>
        <w:t>Assisted in the overall game framework</w:t>
      </w:r>
    </w:p>
    <w:p w14:paraId="284B2F80" w14:textId="77777777" w:rsidR="006A082D" w:rsidRDefault="006A082D" w:rsidP="006A082D">
      <w:pPr>
        <w:rPr>
          <w:rFonts w:ascii="Arial" w:hAnsi="Arial" w:cs="Arial"/>
          <w:b/>
          <w:bCs/>
        </w:rPr>
      </w:pPr>
    </w:p>
    <w:p w14:paraId="6E473059" w14:textId="32F66F57" w:rsidR="006A082D" w:rsidRDefault="006A082D" w:rsidP="006A08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DigiPen Year 1 Game Project – </w:t>
      </w:r>
      <w:r w:rsidR="001C4D39" w:rsidRPr="001C4D39">
        <w:rPr>
          <w:rFonts w:ascii="Arial" w:hAnsi="Arial" w:cs="Arial"/>
          <w:b/>
          <w:bCs/>
          <w:i/>
          <w:iCs/>
        </w:rPr>
        <w:t>Ragnarok</w:t>
      </w:r>
    </w:p>
    <w:p w14:paraId="3C16AAD0" w14:textId="460A9F17" w:rsidR="006A082D" w:rsidRDefault="006A082D" w:rsidP="006A082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Producer</w:t>
      </w:r>
      <w:r w:rsidR="001C4D39">
        <w:rPr>
          <w:rFonts w:ascii="Arial" w:hAnsi="Arial" w:cs="Arial"/>
        </w:rPr>
        <w:t xml:space="preserve"> and Gameplay Programmer</w:t>
      </w:r>
      <w:r>
        <w:rPr>
          <w:rFonts w:ascii="Arial" w:hAnsi="Arial" w:cs="Arial"/>
        </w:rPr>
        <w:t xml:space="preserve"> for the development of a</w:t>
      </w:r>
      <w:r w:rsidR="001C4D39">
        <w:rPr>
          <w:rFonts w:ascii="Arial" w:hAnsi="Arial" w:cs="Arial"/>
        </w:rPr>
        <w:t>n ASCII</w:t>
      </w:r>
      <w:r>
        <w:rPr>
          <w:rFonts w:ascii="Arial" w:hAnsi="Arial" w:cs="Arial"/>
        </w:rPr>
        <w:t xml:space="preserve"> text-based shooter game</w:t>
      </w:r>
      <w:r w:rsidR="001C4D39">
        <w:rPr>
          <w:rFonts w:ascii="Arial" w:hAnsi="Arial" w:cs="Arial"/>
        </w:rPr>
        <w:t>.</w:t>
      </w:r>
    </w:p>
    <w:p w14:paraId="4CA3B75E" w14:textId="2D82D364" w:rsidR="006A082D" w:rsidRDefault="006F09F5" w:rsidP="006A082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Coded</w:t>
      </w:r>
      <w:r w:rsidR="006A082D">
        <w:rPr>
          <w:rFonts w:ascii="Arial" w:hAnsi="Arial" w:cs="Arial"/>
        </w:rPr>
        <w:t xml:space="preserve"> gameplay logic</w:t>
      </w:r>
    </w:p>
    <w:p w14:paraId="3FBE67C4" w14:textId="77777777" w:rsidR="006A082D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Enemy AI behavior</w:t>
      </w:r>
    </w:p>
    <w:p w14:paraId="069FA326" w14:textId="77777777" w:rsidR="006A082D" w:rsidRPr="003B72D0" w:rsidRDefault="006A082D" w:rsidP="006A082D">
      <w:pPr>
        <w:pStyle w:val="ListParagraph"/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Movement and attacking</w:t>
      </w:r>
    </w:p>
    <w:p w14:paraId="4C5D493C" w14:textId="77777777" w:rsidR="006A082D" w:rsidRDefault="006A082D" w:rsidP="00A75F54">
      <w:pPr>
        <w:rPr>
          <w:rFonts w:ascii="Arial" w:hAnsi="Arial" w:cs="Arial"/>
        </w:rPr>
      </w:pPr>
    </w:p>
    <w:p w14:paraId="19D77D7F" w14:textId="563792AD" w:rsidR="00A75F54" w:rsidRPr="00A75F54" w:rsidRDefault="00A75F54" w:rsidP="00A75F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</w:t>
      </w:r>
    </w:p>
    <w:p w14:paraId="7AF621C4" w14:textId="77777777" w:rsidR="00A75F54" w:rsidRPr="001D5B2D" w:rsidRDefault="00A75F54" w:rsidP="00A75F5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A48A0" wp14:editId="2140F5AC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639127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38BB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503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29E9C1C" w14:textId="203E7891" w:rsidR="00A75F54" w:rsidRPr="00A75F54" w:rsidRDefault="00A75F54" w:rsidP="00A75F5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Presidium Instruments Singapore </w:t>
      </w:r>
      <w:r>
        <w:rPr>
          <w:rFonts w:ascii="Arial" w:hAnsi="Arial" w:cs="Arial"/>
        </w:rPr>
        <w:t>- Internship</w:t>
      </w:r>
    </w:p>
    <w:p w14:paraId="670DDA7D" w14:textId="79D29D55" w:rsidR="008600A1" w:rsidRPr="00F37CC4" w:rsidRDefault="00FA09F9" w:rsidP="008600A1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Interned under R&amp;D Department</w:t>
      </w:r>
    </w:p>
    <w:p w14:paraId="1FEAAFD4" w14:textId="2849CFE5" w:rsidR="00F37CC4" w:rsidRPr="006F09F5" w:rsidRDefault="00F37CC4" w:rsidP="008600A1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Conducted data testing and analysis of gemological instruments</w:t>
      </w:r>
    </w:p>
    <w:p w14:paraId="32B95890" w14:textId="5F3B3E2B" w:rsidR="006F09F5" w:rsidRPr="006A082D" w:rsidRDefault="006F09F5" w:rsidP="008600A1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Prepared analysis reports </w:t>
      </w:r>
    </w:p>
    <w:p w14:paraId="0E621BCB" w14:textId="5B9C71E6" w:rsidR="00862159" w:rsidRDefault="00862159" w:rsidP="00862159">
      <w:pPr>
        <w:rPr>
          <w:rFonts w:ascii="Arial" w:hAnsi="Arial" w:cs="Arial"/>
        </w:rPr>
      </w:pPr>
    </w:p>
    <w:p w14:paraId="3FEFBF35" w14:textId="0AAD2F7E" w:rsidR="00862159" w:rsidRPr="006A082D" w:rsidRDefault="00862159" w:rsidP="00862159">
      <w:pPr>
        <w:rPr>
          <w:rFonts w:ascii="Arial" w:hAnsi="Arial" w:cs="Arial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WorldX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– Internship (</w:t>
      </w:r>
      <w:r w:rsidR="000E6EBA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3 months</w:t>
      </w:r>
      <w:r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)</w:t>
      </w:r>
    </w:p>
    <w:p w14:paraId="62D60CEA" w14:textId="77777777" w:rsidR="008F5EF6" w:rsidRPr="008F5EF6" w:rsidRDefault="008F5EF6" w:rsidP="008F5EF6">
      <w:pPr>
        <w:pStyle w:val="ListParagraph"/>
        <w:numPr>
          <w:ilvl w:val="0"/>
          <w:numId w:val="41"/>
        </w:numPr>
        <w:rPr>
          <w:rFonts w:ascii="Arial" w:hAnsi="Arial" w:cs="Arial"/>
          <w:lang w:val="en-SG"/>
        </w:rPr>
      </w:pPr>
      <w:r w:rsidRPr="008F5EF6">
        <w:rPr>
          <w:rFonts w:ascii="Arial" w:hAnsi="Arial" w:cs="Arial"/>
          <w:lang w:val="en-SG"/>
        </w:rPr>
        <w:t xml:space="preserve">Develop the project features and systems alongside full timers contributing to codebase. </w:t>
      </w:r>
    </w:p>
    <w:p w14:paraId="48BA5708" w14:textId="77777777" w:rsidR="008F5EF6" w:rsidRPr="008F5EF6" w:rsidRDefault="008F5EF6" w:rsidP="008F5EF6">
      <w:pPr>
        <w:pStyle w:val="ListParagraph"/>
        <w:numPr>
          <w:ilvl w:val="0"/>
          <w:numId w:val="41"/>
        </w:numPr>
        <w:rPr>
          <w:rFonts w:ascii="Arial" w:hAnsi="Arial" w:cs="Arial"/>
          <w:lang w:val="en-SG"/>
        </w:rPr>
      </w:pPr>
      <w:r w:rsidRPr="008F5EF6">
        <w:rPr>
          <w:rFonts w:ascii="Arial" w:hAnsi="Arial" w:cs="Arial"/>
          <w:lang w:val="en-SG"/>
        </w:rPr>
        <w:t xml:space="preserve">Develop highly interactive content for the project according to project development plans. </w:t>
      </w:r>
    </w:p>
    <w:p w14:paraId="2FA9A892" w14:textId="77777777" w:rsidR="008F5EF6" w:rsidRPr="008F5EF6" w:rsidRDefault="008F5EF6" w:rsidP="008F5EF6">
      <w:pPr>
        <w:pStyle w:val="ListParagraph"/>
        <w:numPr>
          <w:ilvl w:val="0"/>
          <w:numId w:val="41"/>
        </w:numPr>
        <w:rPr>
          <w:rFonts w:ascii="Arial" w:hAnsi="Arial" w:cs="Arial"/>
          <w:lang w:val="en-SG"/>
        </w:rPr>
      </w:pPr>
      <w:r w:rsidRPr="008F5EF6">
        <w:rPr>
          <w:rFonts w:ascii="Arial" w:hAnsi="Arial" w:cs="Arial"/>
          <w:lang w:val="en-SG"/>
        </w:rPr>
        <w:t xml:space="preserve">Foray into emergent technologies such as blockchain, NFTs and crypto-wallets for tech-stack integration agenda. </w:t>
      </w:r>
    </w:p>
    <w:p w14:paraId="1AB4BAA3" w14:textId="2E354AB8" w:rsidR="008F5EF6" w:rsidRPr="008F5EF6" w:rsidRDefault="008F5EF6" w:rsidP="008F5EF6">
      <w:pPr>
        <w:pStyle w:val="ListParagraph"/>
        <w:numPr>
          <w:ilvl w:val="0"/>
          <w:numId w:val="41"/>
        </w:numPr>
        <w:rPr>
          <w:rFonts w:ascii="Arial" w:hAnsi="Arial" w:cs="Arial"/>
          <w:lang w:val="en-SG"/>
        </w:rPr>
      </w:pPr>
      <w:r w:rsidRPr="008F5EF6">
        <w:rPr>
          <w:rFonts w:ascii="Arial" w:hAnsi="Arial" w:cs="Arial"/>
          <w:lang w:val="en-SG"/>
        </w:rPr>
        <w:t xml:space="preserve">Be involved in the full software development cycle starting from translating requirements into an architected solution, </w:t>
      </w:r>
      <w:r w:rsidR="00F66276" w:rsidRPr="008F5EF6">
        <w:rPr>
          <w:rFonts w:ascii="Arial" w:hAnsi="Arial" w:cs="Arial"/>
          <w:lang w:val="en-SG"/>
        </w:rPr>
        <w:t>implementation,</w:t>
      </w:r>
      <w:r w:rsidRPr="008F5EF6">
        <w:rPr>
          <w:rFonts w:ascii="Arial" w:hAnsi="Arial" w:cs="Arial"/>
          <w:lang w:val="en-SG"/>
        </w:rPr>
        <w:t xml:space="preserve"> and testing.</w:t>
      </w:r>
    </w:p>
    <w:p w14:paraId="5AA32A62" w14:textId="056A39A1" w:rsidR="00862159" w:rsidRDefault="00862159" w:rsidP="00862159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info: </w:t>
      </w:r>
      <w:hyperlink r:id="rId8" w:history="1">
        <w:r w:rsidR="00933B5C" w:rsidRPr="00987357">
          <w:rPr>
            <w:rStyle w:val="Hyperlink"/>
            <w:rFonts w:ascii="Arial" w:hAnsi="Arial" w:cs="Arial"/>
          </w:rPr>
          <w:t>https://www.worldx.co/</w:t>
        </w:r>
      </w:hyperlink>
    </w:p>
    <w:p w14:paraId="2F30076A" w14:textId="77777777" w:rsidR="00933B5C" w:rsidRDefault="00933B5C" w:rsidP="00933B5C">
      <w:pPr>
        <w:rPr>
          <w:rFonts w:ascii="Arial" w:hAnsi="Arial" w:cs="Arial"/>
        </w:rPr>
      </w:pPr>
    </w:p>
    <w:p w14:paraId="0C8CFE9E" w14:textId="25C71279" w:rsidR="00933B5C" w:rsidRPr="006A082D" w:rsidRDefault="00933B5C" w:rsidP="00933B5C">
      <w:pPr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Autodesk </w:t>
      </w:r>
      <w:r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– Internship (8 months)</w:t>
      </w:r>
    </w:p>
    <w:p w14:paraId="5288B780" w14:textId="3F59C459" w:rsidR="00933B5C" w:rsidRPr="00933B5C" w:rsidRDefault="00933B5C" w:rsidP="00933B5C">
      <w:pPr>
        <w:pStyle w:val="ListParagraph"/>
        <w:numPr>
          <w:ilvl w:val="0"/>
          <w:numId w:val="43"/>
        </w:numPr>
        <w:rPr>
          <w:rFonts w:ascii="Arial" w:hAnsi="Arial" w:cs="Arial"/>
          <w:lang w:val="en-SG"/>
        </w:rPr>
      </w:pPr>
      <w:r w:rsidRPr="00933B5C">
        <w:rPr>
          <w:rFonts w:ascii="Arial" w:hAnsi="Arial" w:cs="Arial"/>
          <w:lang w:val="en-SG"/>
        </w:rPr>
        <w:t>Exposure to Continuous Integration and Deployment tools</w:t>
      </w:r>
    </w:p>
    <w:p w14:paraId="61F48955" w14:textId="71CE51BC" w:rsidR="00933B5C" w:rsidRPr="00933B5C" w:rsidRDefault="00933B5C" w:rsidP="00933B5C">
      <w:pPr>
        <w:pStyle w:val="ListParagraph"/>
        <w:numPr>
          <w:ilvl w:val="0"/>
          <w:numId w:val="43"/>
        </w:numPr>
        <w:rPr>
          <w:rFonts w:ascii="Arial" w:hAnsi="Arial" w:cs="Arial"/>
          <w:lang w:val="en-SG"/>
        </w:rPr>
      </w:pPr>
      <w:r w:rsidRPr="00933B5C">
        <w:rPr>
          <w:rFonts w:ascii="Arial" w:hAnsi="Arial" w:cs="Arial"/>
          <w:lang w:val="en-SG"/>
        </w:rPr>
        <w:t>Real world experience with a skilled software development team</w:t>
      </w:r>
    </w:p>
    <w:p w14:paraId="6AB0FE6F" w14:textId="6366F1B3" w:rsidR="00933B5C" w:rsidRPr="00933B5C" w:rsidRDefault="00933B5C" w:rsidP="00933B5C">
      <w:pPr>
        <w:pStyle w:val="ListParagraph"/>
        <w:numPr>
          <w:ilvl w:val="0"/>
          <w:numId w:val="43"/>
        </w:numPr>
        <w:rPr>
          <w:rFonts w:ascii="Arial" w:hAnsi="Arial" w:cs="Arial"/>
          <w:lang w:val="en-SG"/>
        </w:rPr>
      </w:pPr>
      <w:r w:rsidRPr="00933B5C">
        <w:rPr>
          <w:rFonts w:ascii="Arial" w:hAnsi="Arial" w:cs="Arial"/>
          <w:lang w:val="en-SG"/>
        </w:rPr>
        <w:t xml:space="preserve">Building </w:t>
      </w:r>
      <w:proofErr w:type="spellStart"/>
      <w:r w:rsidRPr="00933B5C">
        <w:rPr>
          <w:rFonts w:ascii="Arial" w:hAnsi="Arial" w:cs="Arial"/>
          <w:lang w:val="en-SG"/>
        </w:rPr>
        <w:t>behavioral</w:t>
      </w:r>
      <w:proofErr w:type="spellEnd"/>
      <w:r w:rsidRPr="00933B5C">
        <w:rPr>
          <w:rFonts w:ascii="Arial" w:hAnsi="Arial" w:cs="Arial"/>
          <w:lang w:val="en-SG"/>
        </w:rPr>
        <w:t xml:space="preserve"> competencies presentation skills, user story grooming, design and above all be a great team player</w:t>
      </w:r>
    </w:p>
    <w:p w14:paraId="5F564B20" w14:textId="31FFEE52" w:rsidR="00933B5C" w:rsidRPr="00933B5C" w:rsidRDefault="00933B5C" w:rsidP="00933B5C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933B5C">
        <w:rPr>
          <w:rFonts w:ascii="Arial" w:hAnsi="Arial" w:cs="Arial"/>
          <w:lang w:val="en-SG"/>
        </w:rPr>
        <w:t xml:space="preserve">Exposure to work in all facets of engineering to build </w:t>
      </w:r>
      <w:proofErr w:type="gramStart"/>
      <w:r w:rsidRPr="00933B5C">
        <w:rPr>
          <w:rFonts w:ascii="Arial" w:hAnsi="Arial" w:cs="Arial"/>
          <w:lang w:val="en-SG"/>
        </w:rPr>
        <w:t>software</w:t>
      </w:r>
      <w:proofErr w:type="gramEnd"/>
    </w:p>
    <w:sectPr w:rsidR="00933B5C" w:rsidRPr="00933B5C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FB4F" w14:textId="77777777" w:rsidR="00980E06" w:rsidRDefault="00980E06" w:rsidP="0068194B">
      <w:r>
        <w:separator/>
      </w:r>
    </w:p>
    <w:p w14:paraId="0A79E610" w14:textId="77777777" w:rsidR="00980E06" w:rsidRDefault="00980E06"/>
    <w:p w14:paraId="017B978F" w14:textId="77777777" w:rsidR="00980E06" w:rsidRDefault="00980E06"/>
  </w:endnote>
  <w:endnote w:type="continuationSeparator" w:id="0">
    <w:p w14:paraId="16DFAAF1" w14:textId="77777777" w:rsidR="00980E06" w:rsidRDefault="00980E06" w:rsidP="0068194B">
      <w:r>
        <w:continuationSeparator/>
      </w:r>
    </w:p>
    <w:p w14:paraId="1DAD9115" w14:textId="77777777" w:rsidR="00980E06" w:rsidRDefault="00980E06"/>
    <w:p w14:paraId="26A38894" w14:textId="77777777" w:rsidR="00980E06" w:rsidRDefault="0098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26F1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F905" w14:textId="77777777" w:rsidR="00980E06" w:rsidRDefault="00980E06" w:rsidP="0068194B">
      <w:r>
        <w:separator/>
      </w:r>
    </w:p>
    <w:p w14:paraId="5C3909EF" w14:textId="77777777" w:rsidR="00980E06" w:rsidRDefault="00980E06"/>
    <w:p w14:paraId="133EFCDB" w14:textId="77777777" w:rsidR="00980E06" w:rsidRDefault="00980E06"/>
  </w:footnote>
  <w:footnote w:type="continuationSeparator" w:id="0">
    <w:p w14:paraId="5B6E081B" w14:textId="77777777" w:rsidR="00980E06" w:rsidRDefault="00980E06" w:rsidP="0068194B">
      <w:r>
        <w:continuationSeparator/>
      </w:r>
    </w:p>
    <w:p w14:paraId="2739DDAF" w14:textId="77777777" w:rsidR="00980E06" w:rsidRDefault="00980E06"/>
    <w:p w14:paraId="71FA4F4C" w14:textId="77777777" w:rsidR="00980E06" w:rsidRDefault="0098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211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0B0940" wp14:editId="276E9F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F25A8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F219EA"/>
    <w:multiLevelType w:val="hybridMultilevel"/>
    <w:tmpl w:val="943407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C0E00"/>
    <w:multiLevelType w:val="hybridMultilevel"/>
    <w:tmpl w:val="2E9695B0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12" w15:restartNumberingAfterBreak="0">
    <w:nsid w:val="0EC95999"/>
    <w:multiLevelType w:val="hybridMultilevel"/>
    <w:tmpl w:val="F20413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DD7701A"/>
    <w:multiLevelType w:val="hybridMultilevel"/>
    <w:tmpl w:val="6582857C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64ACC"/>
    <w:multiLevelType w:val="hybridMultilevel"/>
    <w:tmpl w:val="8B62B4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B7B9A"/>
    <w:multiLevelType w:val="hybridMultilevel"/>
    <w:tmpl w:val="2AAEDB2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C0C31"/>
    <w:multiLevelType w:val="hybridMultilevel"/>
    <w:tmpl w:val="BFF4A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232FD"/>
    <w:multiLevelType w:val="hybridMultilevel"/>
    <w:tmpl w:val="C3A2C6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26ACD"/>
    <w:multiLevelType w:val="hybridMultilevel"/>
    <w:tmpl w:val="42DA10DA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E54AF"/>
    <w:multiLevelType w:val="hybridMultilevel"/>
    <w:tmpl w:val="E99CB0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55F33"/>
    <w:multiLevelType w:val="hybridMultilevel"/>
    <w:tmpl w:val="EB5A8DCA"/>
    <w:lvl w:ilvl="0" w:tplc="48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602E"/>
    <w:multiLevelType w:val="hybridMultilevel"/>
    <w:tmpl w:val="249A99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B6374"/>
    <w:multiLevelType w:val="hybridMultilevel"/>
    <w:tmpl w:val="29DE8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222D7"/>
    <w:multiLevelType w:val="hybridMultilevel"/>
    <w:tmpl w:val="8278D4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D587D13"/>
    <w:multiLevelType w:val="hybridMultilevel"/>
    <w:tmpl w:val="8EA601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C5CE1"/>
    <w:multiLevelType w:val="hybridMultilevel"/>
    <w:tmpl w:val="7C6227A8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A2DC8"/>
    <w:multiLevelType w:val="hybridMultilevel"/>
    <w:tmpl w:val="320C70D4"/>
    <w:lvl w:ilvl="0" w:tplc="4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0" w15:restartNumberingAfterBreak="0">
    <w:nsid w:val="53CD249E"/>
    <w:multiLevelType w:val="hybridMultilevel"/>
    <w:tmpl w:val="0548D68C"/>
    <w:lvl w:ilvl="0" w:tplc="4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1" w15:restartNumberingAfterBreak="0">
    <w:nsid w:val="5A8F6683"/>
    <w:multiLevelType w:val="hybridMultilevel"/>
    <w:tmpl w:val="F9AA7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C4510"/>
    <w:multiLevelType w:val="hybridMultilevel"/>
    <w:tmpl w:val="8CF2B5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2090C"/>
    <w:multiLevelType w:val="hybridMultilevel"/>
    <w:tmpl w:val="616272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226ECC"/>
    <w:multiLevelType w:val="hybridMultilevel"/>
    <w:tmpl w:val="A86E2CE4"/>
    <w:lvl w:ilvl="0" w:tplc="4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5" w15:restartNumberingAfterBreak="0">
    <w:nsid w:val="69215DCB"/>
    <w:multiLevelType w:val="hybridMultilevel"/>
    <w:tmpl w:val="026E76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D36BA"/>
    <w:multiLevelType w:val="hybridMultilevel"/>
    <w:tmpl w:val="E99222B8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C098D"/>
    <w:multiLevelType w:val="hybridMultilevel"/>
    <w:tmpl w:val="33046C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97FA9"/>
    <w:multiLevelType w:val="hybridMultilevel"/>
    <w:tmpl w:val="A454A1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3708F6"/>
    <w:multiLevelType w:val="hybridMultilevel"/>
    <w:tmpl w:val="09FEB990"/>
    <w:lvl w:ilvl="0" w:tplc="40E64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A2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E8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6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65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ED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E4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E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5C0BCA"/>
    <w:multiLevelType w:val="hybridMultilevel"/>
    <w:tmpl w:val="D8C458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178DE"/>
    <w:multiLevelType w:val="hybridMultilevel"/>
    <w:tmpl w:val="4AECCD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A97306"/>
    <w:multiLevelType w:val="hybridMultilevel"/>
    <w:tmpl w:val="4C803B22"/>
    <w:lvl w:ilvl="0" w:tplc="4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 w16cid:durableId="1236470077">
    <w:abstractNumId w:val="9"/>
  </w:num>
  <w:num w:numId="2" w16cid:durableId="1648821788">
    <w:abstractNumId w:val="8"/>
  </w:num>
  <w:num w:numId="3" w16cid:durableId="1838109858">
    <w:abstractNumId w:val="7"/>
  </w:num>
  <w:num w:numId="4" w16cid:durableId="656543803">
    <w:abstractNumId w:val="6"/>
  </w:num>
  <w:num w:numId="5" w16cid:durableId="902562369">
    <w:abstractNumId w:val="13"/>
  </w:num>
  <w:num w:numId="6" w16cid:durableId="818612847">
    <w:abstractNumId w:val="3"/>
  </w:num>
  <w:num w:numId="7" w16cid:durableId="293219525">
    <w:abstractNumId w:val="17"/>
  </w:num>
  <w:num w:numId="8" w16cid:durableId="580675022">
    <w:abstractNumId w:val="2"/>
  </w:num>
  <w:num w:numId="9" w16cid:durableId="659770445">
    <w:abstractNumId w:val="26"/>
  </w:num>
  <w:num w:numId="10" w16cid:durableId="115411649">
    <w:abstractNumId w:val="5"/>
  </w:num>
  <w:num w:numId="11" w16cid:durableId="2006781424">
    <w:abstractNumId w:val="4"/>
  </w:num>
  <w:num w:numId="12" w16cid:durableId="742796177">
    <w:abstractNumId w:val="1"/>
  </w:num>
  <w:num w:numId="13" w16cid:durableId="371879167">
    <w:abstractNumId w:val="0"/>
  </w:num>
  <w:num w:numId="14" w16cid:durableId="1488982513">
    <w:abstractNumId w:val="15"/>
  </w:num>
  <w:num w:numId="15" w16cid:durableId="25646064">
    <w:abstractNumId w:val="14"/>
  </w:num>
  <w:num w:numId="16" w16cid:durableId="1560283339">
    <w:abstractNumId w:val="42"/>
  </w:num>
  <w:num w:numId="17" w16cid:durableId="2135753332">
    <w:abstractNumId w:val="29"/>
  </w:num>
  <w:num w:numId="18" w16cid:durableId="1213157601">
    <w:abstractNumId w:val="21"/>
  </w:num>
  <w:num w:numId="19" w16cid:durableId="937371610">
    <w:abstractNumId w:val="30"/>
  </w:num>
  <w:num w:numId="20" w16cid:durableId="728454156">
    <w:abstractNumId w:val="34"/>
  </w:num>
  <w:num w:numId="21" w16cid:durableId="1028722709">
    <w:abstractNumId w:val="33"/>
  </w:num>
  <w:num w:numId="22" w16cid:durableId="1847283821">
    <w:abstractNumId w:val="20"/>
  </w:num>
  <w:num w:numId="23" w16cid:durableId="1241133055">
    <w:abstractNumId w:val="36"/>
  </w:num>
  <w:num w:numId="24" w16cid:durableId="1919249086">
    <w:abstractNumId w:val="18"/>
  </w:num>
  <w:num w:numId="25" w16cid:durableId="957226357">
    <w:abstractNumId w:val="19"/>
  </w:num>
  <w:num w:numId="26" w16cid:durableId="721176127">
    <w:abstractNumId w:val="32"/>
  </w:num>
  <w:num w:numId="27" w16cid:durableId="2090230514">
    <w:abstractNumId w:val="31"/>
  </w:num>
  <w:num w:numId="28" w16cid:durableId="973369732">
    <w:abstractNumId w:val="28"/>
  </w:num>
  <w:num w:numId="29" w16cid:durableId="1101532871">
    <w:abstractNumId w:val="40"/>
  </w:num>
  <w:num w:numId="30" w16cid:durableId="2097627589">
    <w:abstractNumId w:val="10"/>
  </w:num>
  <w:num w:numId="31" w16cid:durableId="516693128">
    <w:abstractNumId w:val="27"/>
  </w:num>
  <w:num w:numId="32" w16cid:durableId="139272923">
    <w:abstractNumId w:val="35"/>
  </w:num>
  <w:num w:numId="33" w16cid:durableId="336470484">
    <w:abstractNumId w:val="12"/>
  </w:num>
  <w:num w:numId="34" w16cid:durableId="1890453255">
    <w:abstractNumId w:val="23"/>
  </w:num>
  <w:num w:numId="35" w16cid:durableId="1213688039">
    <w:abstractNumId w:val="22"/>
  </w:num>
  <w:num w:numId="36" w16cid:durableId="1096097579">
    <w:abstractNumId w:val="38"/>
  </w:num>
  <w:num w:numId="37" w16cid:durableId="57016993">
    <w:abstractNumId w:val="11"/>
  </w:num>
  <w:num w:numId="38" w16cid:durableId="340548032">
    <w:abstractNumId w:val="25"/>
  </w:num>
  <w:num w:numId="39" w16cid:durableId="1044720048">
    <w:abstractNumId w:val="24"/>
  </w:num>
  <w:num w:numId="40" w16cid:durableId="1731227497">
    <w:abstractNumId w:val="41"/>
  </w:num>
  <w:num w:numId="41" w16cid:durableId="666399787">
    <w:abstractNumId w:val="16"/>
  </w:num>
  <w:num w:numId="42" w16cid:durableId="1911961401">
    <w:abstractNumId w:val="39"/>
  </w:num>
  <w:num w:numId="43" w16cid:durableId="9554536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75"/>
    <w:rsid w:val="000001EF"/>
    <w:rsid w:val="00007322"/>
    <w:rsid w:val="00007728"/>
    <w:rsid w:val="00017038"/>
    <w:rsid w:val="00022EB2"/>
    <w:rsid w:val="00024584"/>
    <w:rsid w:val="00024730"/>
    <w:rsid w:val="00053341"/>
    <w:rsid w:val="00055E95"/>
    <w:rsid w:val="000635DD"/>
    <w:rsid w:val="0007021F"/>
    <w:rsid w:val="000A7A03"/>
    <w:rsid w:val="000B0F08"/>
    <w:rsid w:val="000B2BA5"/>
    <w:rsid w:val="000E6EBA"/>
    <w:rsid w:val="000F2F8C"/>
    <w:rsid w:val="0010006E"/>
    <w:rsid w:val="001045A8"/>
    <w:rsid w:val="00114A91"/>
    <w:rsid w:val="00123B93"/>
    <w:rsid w:val="001427E1"/>
    <w:rsid w:val="00151A76"/>
    <w:rsid w:val="00163668"/>
    <w:rsid w:val="00171566"/>
    <w:rsid w:val="00174676"/>
    <w:rsid w:val="001749BC"/>
    <w:rsid w:val="001755A8"/>
    <w:rsid w:val="00184014"/>
    <w:rsid w:val="00186A44"/>
    <w:rsid w:val="00192008"/>
    <w:rsid w:val="001C0E68"/>
    <w:rsid w:val="001C3BD9"/>
    <w:rsid w:val="001C4B6F"/>
    <w:rsid w:val="001C4D39"/>
    <w:rsid w:val="001D0BF1"/>
    <w:rsid w:val="001D36C4"/>
    <w:rsid w:val="001D5B2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083"/>
    <w:rsid w:val="00236D54"/>
    <w:rsid w:val="00241D8C"/>
    <w:rsid w:val="00241FDB"/>
    <w:rsid w:val="0024720C"/>
    <w:rsid w:val="002617AE"/>
    <w:rsid w:val="002638D0"/>
    <w:rsid w:val="002647D3"/>
    <w:rsid w:val="0027560D"/>
    <w:rsid w:val="00275EAE"/>
    <w:rsid w:val="00294998"/>
    <w:rsid w:val="00297F18"/>
    <w:rsid w:val="002A1945"/>
    <w:rsid w:val="002B2958"/>
    <w:rsid w:val="002B3FC8"/>
    <w:rsid w:val="002C0B4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47DD"/>
    <w:rsid w:val="00366398"/>
    <w:rsid w:val="0038150F"/>
    <w:rsid w:val="003A0632"/>
    <w:rsid w:val="003A30E5"/>
    <w:rsid w:val="003A6ADF"/>
    <w:rsid w:val="003B5928"/>
    <w:rsid w:val="003B5E41"/>
    <w:rsid w:val="003B72D0"/>
    <w:rsid w:val="003D1274"/>
    <w:rsid w:val="003D380F"/>
    <w:rsid w:val="003E160D"/>
    <w:rsid w:val="003E6C6E"/>
    <w:rsid w:val="003F1D5F"/>
    <w:rsid w:val="00405128"/>
    <w:rsid w:val="00406CFF"/>
    <w:rsid w:val="00416B25"/>
    <w:rsid w:val="00420592"/>
    <w:rsid w:val="004319E0"/>
    <w:rsid w:val="00437E8C"/>
    <w:rsid w:val="00440225"/>
    <w:rsid w:val="00444D35"/>
    <w:rsid w:val="004520B9"/>
    <w:rsid w:val="00456FC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7D51"/>
    <w:rsid w:val="004E01EB"/>
    <w:rsid w:val="004E2794"/>
    <w:rsid w:val="00510392"/>
    <w:rsid w:val="00513E2A"/>
    <w:rsid w:val="00535CEC"/>
    <w:rsid w:val="00566A35"/>
    <w:rsid w:val="0056701E"/>
    <w:rsid w:val="00570A76"/>
    <w:rsid w:val="005740D7"/>
    <w:rsid w:val="005819B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6C7"/>
    <w:rsid w:val="00614A80"/>
    <w:rsid w:val="0062312F"/>
    <w:rsid w:val="00625F2C"/>
    <w:rsid w:val="006618E9"/>
    <w:rsid w:val="0068194B"/>
    <w:rsid w:val="00692703"/>
    <w:rsid w:val="006A082D"/>
    <w:rsid w:val="006A1962"/>
    <w:rsid w:val="006B5D48"/>
    <w:rsid w:val="006B7D7B"/>
    <w:rsid w:val="006C1A5E"/>
    <w:rsid w:val="006D65FA"/>
    <w:rsid w:val="006E1507"/>
    <w:rsid w:val="006F09F5"/>
    <w:rsid w:val="00712D8B"/>
    <w:rsid w:val="007273B7"/>
    <w:rsid w:val="00733E0A"/>
    <w:rsid w:val="00740520"/>
    <w:rsid w:val="0074403D"/>
    <w:rsid w:val="00746D44"/>
    <w:rsid w:val="007538DC"/>
    <w:rsid w:val="00757803"/>
    <w:rsid w:val="00777AED"/>
    <w:rsid w:val="0079206B"/>
    <w:rsid w:val="00796076"/>
    <w:rsid w:val="007C0566"/>
    <w:rsid w:val="007C606B"/>
    <w:rsid w:val="007D6504"/>
    <w:rsid w:val="007E6A61"/>
    <w:rsid w:val="00801140"/>
    <w:rsid w:val="00803404"/>
    <w:rsid w:val="0080738C"/>
    <w:rsid w:val="00834955"/>
    <w:rsid w:val="00855B59"/>
    <w:rsid w:val="008600A1"/>
    <w:rsid w:val="00860461"/>
    <w:rsid w:val="00862159"/>
    <w:rsid w:val="0086487C"/>
    <w:rsid w:val="008676C1"/>
    <w:rsid w:val="00870B20"/>
    <w:rsid w:val="00871945"/>
    <w:rsid w:val="008829F8"/>
    <w:rsid w:val="00885897"/>
    <w:rsid w:val="008865EA"/>
    <w:rsid w:val="008A6538"/>
    <w:rsid w:val="008B1D09"/>
    <w:rsid w:val="008C7056"/>
    <w:rsid w:val="008F3B14"/>
    <w:rsid w:val="008F5EF6"/>
    <w:rsid w:val="00901899"/>
    <w:rsid w:val="0090344B"/>
    <w:rsid w:val="00905715"/>
    <w:rsid w:val="0091321E"/>
    <w:rsid w:val="00913946"/>
    <w:rsid w:val="0092726B"/>
    <w:rsid w:val="00933B5C"/>
    <w:rsid w:val="009361BA"/>
    <w:rsid w:val="00944F78"/>
    <w:rsid w:val="009510E7"/>
    <w:rsid w:val="00952C89"/>
    <w:rsid w:val="009571D8"/>
    <w:rsid w:val="00962A0E"/>
    <w:rsid w:val="009650EA"/>
    <w:rsid w:val="0097790C"/>
    <w:rsid w:val="00980E06"/>
    <w:rsid w:val="0098506E"/>
    <w:rsid w:val="00992A44"/>
    <w:rsid w:val="009A44CE"/>
    <w:rsid w:val="009C4DFC"/>
    <w:rsid w:val="009D44F8"/>
    <w:rsid w:val="009D6436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08A4"/>
    <w:rsid w:val="00A42E32"/>
    <w:rsid w:val="00A46E63"/>
    <w:rsid w:val="00A511B4"/>
    <w:rsid w:val="00A51DC5"/>
    <w:rsid w:val="00A53DE1"/>
    <w:rsid w:val="00A615E1"/>
    <w:rsid w:val="00A755E8"/>
    <w:rsid w:val="00A75F54"/>
    <w:rsid w:val="00A93A5D"/>
    <w:rsid w:val="00AB32F8"/>
    <w:rsid w:val="00AB610B"/>
    <w:rsid w:val="00AD2D60"/>
    <w:rsid w:val="00AD360E"/>
    <w:rsid w:val="00AD40FB"/>
    <w:rsid w:val="00AD782D"/>
    <w:rsid w:val="00AE7650"/>
    <w:rsid w:val="00B10EBE"/>
    <w:rsid w:val="00B236F1"/>
    <w:rsid w:val="00B43DA7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317E4"/>
    <w:rsid w:val="00C47FA6"/>
    <w:rsid w:val="00C565DD"/>
    <w:rsid w:val="00C57FC6"/>
    <w:rsid w:val="00C66A7D"/>
    <w:rsid w:val="00C66C27"/>
    <w:rsid w:val="00C779DA"/>
    <w:rsid w:val="00C814F7"/>
    <w:rsid w:val="00CA0E08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67375"/>
    <w:rsid w:val="00D72A2D"/>
    <w:rsid w:val="00D74FF2"/>
    <w:rsid w:val="00D9521A"/>
    <w:rsid w:val="00DA3914"/>
    <w:rsid w:val="00DA59AA"/>
    <w:rsid w:val="00DB6915"/>
    <w:rsid w:val="00DB7E1E"/>
    <w:rsid w:val="00DC1B78"/>
    <w:rsid w:val="00DC2A2F"/>
    <w:rsid w:val="00DC600B"/>
    <w:rsid w:val="00DD09C4"/>
    <w:rsid w:val="00DE0FAA"/>
    <w:rsid w:val="00DE136D"/>
    <w:rsid w:val="00DE6534"/>
    <w:rsid w:val="00DF445C"/>
    <w:rsid w:val="00DF4D6C"/>
    <w:rsid w:val="00E01923"/>
    <w:rsid w:val="00E14498"/>
    <w:rsid w:val="00E2397A"/>
    <w:rsid w:val="00E254DB"/>
    <w:rsid w:val="00E25F49"/>
    <w:rsid w:val="00E300FC"/>
    <w:rsid w:val="00E32E52"/>
    <w:rsid w:val="00E33D4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A38"/>
    <w:rsid w:val="00EC1351"/>
    <w:rsid w:val="00EC4CBF"/>
    <w:rsid w:val="00EC58EA"/>
    <w:rsid w:val="00EE2CA8"/>
    <w:rsid w:val="00EE75FD"/>
    <w:rsid w:val="00EE7E00"/>
    <w:rsid w:val="00EF17E8"/>
    <w:rsid w:val="00EF51D9"/>
    <w:rsid w:val="00F130DD"/>
    <w:rsid w:val="00F24884"/>
    <w:rsid w:val="00F37CC4"/>
    <w:rsid w:val="00F476C4"/>
    <w:rsid w:val="00F61DF9"/>
    <w:rsid w:val="00F640BF"/>
    <w:rsid w:val="00F66276"/>
    <w:rsid w:val="00F81960"/>
    <w:rsid w:val="00F82424"/>
    <w:rsid w:val="00F8769D"/>
    <w:rsid w:val="00F9350C"/>
    <w:rsid w:val="00F94EB5"/>
    <w:rsid w:val="00F9624D"/>
    <w:rsid w:val="00FA09F9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894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C4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38150F"/>
  </w:style>
  <w:style w:type="character" w:customStyle="1" w:styleId="vanity-namedisplay-name">
    <w:name w:val="vanity-name__display-name"/>
    <w:basedOn w:val="DefaultParagraphFont"/>
    <w:rsid w:val="0038150F"/>
  </w:style>
  <w:style w:type="character" w:styleId="Emphasis">
    <w:name w:val="Emphasis"/>
    <w:basedOn w:val="DefaultParagraphFont"/>
    <w:uiPriority w:val="20"/>
    <w:qFormat/>
    <w:rsid w:val="006A082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A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1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x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xtho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2022-01-22T16:13:00Z</dcterms:created>
  <dcterms:modified xsi:type="dcterms:W3CDTF">2023-06-19T17:49:00Z</dcterms:modified>
  <cp:category/>
</cp:coreProperties>
</file>